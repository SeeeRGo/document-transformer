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РЕШЕНИЕ № 1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Единственного Учредителя</w:t>
      </w:r>
    </w:p>
    <w:p>
      <w:pPr>
        <w:pStyle w:val="Normal"/>
        <w:jc w:val="center"/>
        <w:rPr>
          <w:b/>
        </w:rPr>
      </w:pPr>
      <w:r>
        <w:rPr>
          <w:b/>
        </w:rPr>
        <w:t>Общества с ограниченной ответственностью</w:t>
      </w:r>
    </w:p>
    <w:p>
      <w:pPr>
        <w:pStyle w:val="Normal"/>
        <w:jc w:val="center"/>
        <w:rPr>
          <w:b/>
        </w:rPr>
      </w:pPr>
      <w:r>
        <w:rPr>
          <w:b/>
        </w:rPr>
        <w:t>«РегФайл»</w:t>
      </w:r>
    </w:p>
    <w:p>
      <w:pPr>
        <w:pStyle w:val="Normal"/>
        <w:jc w:val="center"/>
        <w:rPr>
          <w:b/>
        </w:rPr>
      </w:pPr>
      <w:r>
        <w:rPr>
          <w:b/>
        </w:rPr>
        <w:t>________________________________________________________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г. Москва                                                                                                      «___» _________  20___ 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360" w:right="0"/>
        <w:jc w:val="both"/>
        <w:rPr/>
      </w:pPr>
      <w:r>
        <w:rPr/>
        <w:t>Я, Иванов Иван Иванович, паспорт серия: 45 10 № 111111, выдан ОТДЕЛЕНИЕМ ПО РАЙОНУ СОКОЛ ОУФМС РОССИИ ПО ГОР. МОСКВЕ В ЗАО, дата выдачи 05.05.2005 г., код подразделения 770-770, зарегистрированный по адресу: 444444, г. Москва, ул. Московская, д. 45, кв.35 на правах единственного Учредителя Общества с ограниченной ответственностью «РегФайл», принял решение:</w:t>
      </w:r>
    </w:p>
    <w:p>
      <w:pPr>
        <w:pStyle w:val="Normal"/>
        <w:ind w:firstLine="360" w:right="0"/>
        <w:jc w:val="both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hanging="360" w:left="360" w:right="0"/>
        <w:jc w:val="both"/>
        <w:rPr/>
      </w:pPr>
      <w:r>
        <w:rPr/>
        <w:t>Создать в г. Москве Общество с ограниченной ответственностью «РегФайл».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hanging="720" w:left="720" w:right="0"/>
        <w:jc w:val="both"/>
        <w:rPr/>
      </w:pPr>
      <w:r>
        <w:rPr/>
        <w:t>Утвердить Устав Общества.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hanging="426" w:left="426" w:right="0"/>
        <w:jc w:val="both"/>
        <w:rPr/>
      </w:pPr>
      <w:r>
        <w:rPr/>
        <w:t>Сформировать уставный капитал Общества в размере 10 000 руб. 00 коп. (Десять тысяч рублей 00 копеек). Уставный капитал Общества сформирован следующим образом:</w:t>
      </w:r>
    </w:p>
    <w:p>
      <w:pPr>
        <w:pStyle w:val="Normal"/>
        <w:ind w:left="360" w:right="0"/>
        <w:jc w:val="both"/>
        <w:rPr/>
      </w:pPr>
      <w:r>
        <w:rPr/>
        <w:t>- Иванов Иван Иванович – Вклад в уставный капитал внесен денежными средствами. На момент государственной регистрации уставный капитал сформирован на 50%.</w:t>
      </w:r>
    </w:p>
    <w:p>
      <w:pPr>
        <w:pStyle w:val="Normal"/>
        <w:ind w:left="360" w:right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hanging="360" w:left="360" w:right="0"/>
        <w:jc w:val="both"/>
        <w:rPr/>
      </w:pPr>
      <w:r>
        <w:rPr/>
        <w:t>Назначить на должность Генерального директора Иванова Ивана Ивановича, паспорт серия: 45 10 № 111111, выдан ОТДЕЛЕНИЕМ ПО РАЙОНУ СОКОЛ ОУФМС РОССИИ ПО ГОР. МОСКВЕ В ЗАО, дата выдачи 05.05.2005 г., код подразделения 770-770, зарегистрированный по адресу: 444444, г. Москва, ул. Московская, д. 45, кв.35.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Подпись </w:t>
      </w:r>
    </w:p>
    <w:p>
      <w:pPr>
        <w:pStyle w:val="Normal"/>
        <w:jc w:val="both"/>
        <w:rPr/>
      </w:pPr>
      <w:r>
        <w:rPr/>
        <w:t xml:space="preserve">Единственного Учредителя </w:t>
      </w:r>
    </w:p>
    <w:p>
      <w:pPr>
        <w:pStyle w:val="Normal"/>
        <w:jc w:val="both"/>
        <w:rPr/>
      </w:pPr>
      <w:r>
        <w:rPr/>
        <w:t xml:space="preserve">Общества с ограниченной ответственностью  </w:t>
      </w:r>
    </w:p>
    <w:p>
      <w:pPr>
        <w:pStyle w:val="Normal"/>
        <w:jc w:val="both"/>
        <w:rPr/>
      </w:pPr>
      <w:r>
        <w:rPr/>
        <w:t>«РегФайл»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_______________________ /Иванов И.И./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sectPr>
      <w:type w:val="nextPage"/>
      <w:pgSz w:w="11906" w:h="16838"/>
      <w:pgMar w:left="1260" w:right="850" w:gutter="0" w:header="0" w:top="899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</TotalTime>
  <Application>LibreOffice/7.6.4.1$Linux_X86_64 LibreOffice_project/60$Build-1</Application>
  <AppVersion>15.0000</AppVersion>
  <Pages>1</Pages>
  <Words>181</Words>
  <Characters>1205</Characters>
  <CharactersWithSpaces>1472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2011-11-17T13:29:00Z</dcterms:created>
  <dc:creator>Максим</dc:creator>
  <dc:description/>
  <cp:keywords/>
  <dc:language>en-US</dc:language>
  <cp:lastModifiedBy>Admin</cp:lastModifiedBy>
  <cp:lastPrinted>2011-08-31T12:50:00Z</cp:lastPrinted>
  <dcterms:modified xsi:type="dcterms:W3CDTF">2011-11-17T13:32:00Z</dcterms:modified>
  <cp:revision>4</cp:revision>
  <dc:subject/>
  <dc:title>РЕШЕНИЕ № 1</dc:title>
</cp:coreProperties>
</file>